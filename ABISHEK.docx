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FB84D8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FFB234A" w14:textId="77777777" w:rsidR="001B2ABD" w:rsidRDefault="00FE63E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612EBF8" wp14:editId="5EF3548C">
                  <wp:extent cx="2139950" cy="27559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85BAA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557752A" w14:textId="77777777" w:rsidR="001B2ABD" w:rsidRDefault="000B6F95" w:rsidP="001B2ABD">
            <w:pPr>
              <w:pStyle w:val="Title"/>
            </w:pPr>
            <w:r>
              <w:t>ABISHEK.M.S</w:t>
            </w:r>
          </w:p>
          <w:p w14:paraId="07367878" w14:textId="77777777" w:rsidR="001B2ABD" w:rsidRDefault="000B6F95" w:rsidP="001B2ABD">
            <w:pPr>
              <w:pStyle w:val="Subtitle"/>
            </w:pPr>
            <w:r w:rsidRPr="00D4222B">
              <w:rPr>
                <w:spacing w:val="149"/>
                <w:w w:val="100"/>
              </w:rPr>
              <w:t>FRESHE</w:t>
            </w:r>
            <w:r w:rsidRPr="00D4222B">
              <w:rPr>
                <w:spacing w:val="2"/>
                <w:w w:val="100"/>
              </w:rPr>
              <w:t>R</w:t>
            </w:r>
          </w:p>
        </w:tc>
      </w:tr>
      <w:tr w:rsidR="001B2ABD" w14:paraId="5731A041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DE7C12D4B994BB2A04961628ED7C44F"/>
              </w:placeholder>
              <w:temporary/>
              <w:showingPlcHdr/>
              <w15:appearance w15:val="hidden"/>
            </w:sdtPr>
            <w:sdtEndPr/>
            <w:sdtContent>
              <w:p w14:paraId="6C828416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612369A" w14:textId="77777777" w:rsidR="00036450" w:rsidRDefault="00972021" w:rsidP="00972021">
            <w:r>
              <w:t>Seeking an entry level opportunity with an esteemed organization where I can utilize my skills and learning in the field of work. Capable of mastering new technologies and contributing new ideas.</w:t>
            </w:r>
          </w:p>
          <w:p w14:paraId="63C5A076" w14:textId="77777777" w:rsidR="00972021" w:rsidRDefault="00972021" w:rsidP="00972021">
            <w:r>
              <w:t xml:space="preserve"> Skilled at developing websites</w:t>
            </w:r>
            <w:r w:rsidR="001D4F46">
              <w:t xml:space="preserve"> ,</w:t>
            </w:r>
            <w:r>
              <w:t xml:space="preserve"> embedded devices, innovating electronics</w:t>
            </w:r>
            <w:r w:rsidR="001D4F46">
              <w:t xml:space="preserve">. </w:t>
            </w:r>
          </w:p>
          <w:p w14:paraId="2FA9CC00" w14:textId="77777777" w:rsidR="001D4F46" w:rsidRDefault="001D4F46" w:rsidP="00972021">
            <w:r>
              <w:t xml:space="preserve">Tamil, English and Hindi are known languages. </w:t>
            </w:r>
          </w:p>
          <w:p w14:paraId="2003DC84" w14:textId="77777777" w:rsidR="00036450" w:rsidRDefault="00036450" w:rsidP="00036450"/>
          <w:sdt>
            <w:sdtPr>
              <w:id w:val="-1954003311"/>
              <w:placeholder>
                <w:docPart w:val="DF432E8563EE4FB7ABC73C075C2BE7AC"/>
              </w:placeholder>
              <w:temporary/>
              <w:showingPlcHdr/>
              <w15:appearance w15:val="hidden"/>
            </w:sdtPr>
            <w:sdtEndPr/>
            <w:sdtContent>
              <w:p w14:paraId="4F2F767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6FF48184BEF4DCF9672E07916ADA794"/>
              </w:placeholder>
              <w:temporary/>
              <w:showingPlcHdr/>
              <w15:appearance w15:val="hidden"/>
            </w:sdtPr>
            <w:sdtEndPr/>
            <w:sdtContent>
              <w:p w14:paraId="6AE17EA3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7C41C43" w14:textId="77777777" w:rsidR="004D3011" w:rsidRDefault="00205D47" w:rsidP="004D3011">
            <w:r>
              <w:t>+91-8681826677</w:t>
            </w:r>
          </w:p>
          <w:p w14:paraId="697D29A7" w14:textId="77777777" w:rsidR="004D3011" w:rsidRPr="004D3011" w:rsidRDefault="004D3011" w:rsidP="004D3011"/>
          <w:p w14:paraId="01B3DA6B" w14:textId="77777777" w:rsidR="004D3011" w:rsidRDefault="00205D47" w:rsidP="004D3011">
            <w:r>
              <w:t>LINKEDIN:</w:t>
            </w:r>
          </w:p>
          <w:p w14:paraId="6BCED9D0" w14:textId="77777777" w:rsidR="004D3011" w:rsidRDefault="00205D47" w:rsidP="004D3011">
            <w:r>
              <w:t>www.linkedin.com/in/abishek</w:t>
            </w:r>
          </w:p>
          <w:p w14:paraId="79870170" w14:textId="77777777" w:rsidR="004D3011" w:rsidRDefault="004D3011" w:rsidP="004D3011"/>
          <w:sdt>
            <w:sdtPr>
              <w:id w:val="-240260293"/>
              <w:placeholder>
                <w:docPart w:val="F8C4E4C2947F4A63A5F51F228BB317EF"/>
              </w:placeholder>
              <w:temporary/>
              <w:showingPlcHdr/>
              <w15:appearance w15:val="hidden"/>
            </w:sdtPr>
            <w:sdtEndPr/>
            <w:sdtContent>
              <w:p w14:paraId="4B4F26C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68FEC06" w14:textId="77777777" w:rsidR="00036450" w:rsidRPr="00E4381A" w:rsidRDefault="00205D47" w:rsidP="004D3011">
            <w:pPr>
              <w:rPr>
                <w:rStyle w:val="Hyperlink"/>
              </w:rPr>
            </w:pPr>
            <w:r>
              <w:t>727721euee003@skcet.ac.in</w:t>
            </w:r>
          </w:p>
          <w:sdt>
            <w:sdtPr>
              <w:id w:val="-1444214663"/>
              <w:placeholder>
                <w:docPart w:val="C046CF78CB194E528BD0B69D0D3E8D1B"/>
              </w:placeholder>
              <w:temporary/>
              <w:showingPlcHdr/>
              <w15:appearance w15:val="hidden"/>
            </w:sdtPr>
            <w:sdtEndPr/>
            <w:sdtContent>
              <w:p w14:paraId="4A5E7773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5194561" w14:textId="77777777" w:rsidR="00FE63E7" w:rsidRDefault="00FE63E7" w:rsidP="004D3011">
            <w:r>
              <w:t>INNOVATING NEW DEVICES</w:t>
            </w:r>
          </w:p>
          <w:p w14:paraId="55876278" w14:textId="77777777" w:rsidR="004D3011" w:rsidRDefault="00FE63E7" w:rsidP="004D3011">
            <w:r>
              <w:t>BIKE RACING</w:t>
            </w:r>
          </w:p>
          <w:p w14:paraId="45D97354" w14:textId="77777777" w:rsidR="004D3011" w:rsidRDefault="00FE63E7" w:rsidP="004D3011">
            <w:r>
              <w:t>WEB DEVELOPMENT</w:t>
            </w:r>
          </w:p>
          <w:p w14:paraId="422A4045" w14:textId="77777777" w:rsidR="00FE63E7" w:rsidRDefault="00FE63E7" w:rsidP="004D3011">
            <w:r>
              <w:t>DRAWING</w:t>
            </w:r>
          </w:p>
          <w:p w14:paraId="69F08057" w14:textId="77777777" w:rsidR="004D3011" w:rsidRPr="004D3011" w:rsidRDefault="00FE63E7" w:rsidP="004D3011">
            <w:r>
              <w:t>READING BOOKS</w:t>
            </w:r>
          </w:p>
        </w:tc>
        <w:tc>
          <w:tcPr>
            <w:tcW w:w="720" w:type="dxa"/>
          </w:tcPr>
          <w:p w14:paraId="4A786B5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5ED99F5A58140A5900D7B35AA09A7C6"/>
              </w:placeholder>
              <w:temporary/>
              <w:showingPlcHdr/>
              <w15:appearance w15:val="hidden"/>
            </w:sdtPr>
            <w:sdtEndPr/>
            <w:sdtContent>
              <w:p w14:paraId="08B9B083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6B539E6" w14:textId="77777777" w:rsidR="00036450" w:rsidRPr="00036450" w:rsidRDefault="000B6F95" w:rsidP="00B359E4">
            <w:pPr>
              <w:pStyle w:val="Heading4"/>
            </w:pPr>
            <w:r>
              <w:t>BACHELOR OF ENGINEERING (EEE)</w:t>
            </w:r>
          </w:p>
          <w:p w14:paraId="017B221F" w14:textId="77777777" w:rsidR="00036450" w:rsidRPr="00B359E4" w:rsidRDefault="000B6F95" w:rsidP="00B359E4">
            <w:pPr>
              <w:pStyle w:val="Date"/>
            </w:pPr>
            <w:r>
              <w:t>Jun 2021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Aug 2022</w:t>
            </w:r>
          </w:p>
          <w:p w14:paraId="6BD8B283" w14:textId="77777777" w:rsidR="004D3011" w:rsidRDefault="000B6F95" w:rsidP="00036450">
            <w:r>
              <w:t>SRI KRISHNA COLLEGE OF ENGINEERING AND TECHNOLOGY</w:t>
            </w:r>
          </w:p>
          <w:p w14:paraId="73452EB8" w14:textId="77777777" w:rsidR="001D4F46" w:rsidRDefault="001D4F46" w:rsidP="00036450">
            <w:r>
              <w:t>CGPA: 9.5%</w:t>
            </w:r>
          </w:p>
          <w:p w14:paraId="401E3A36" w14:textId="77777777" w:rsidR="00036450" w:rsidRDefault="00036450" w:rsidP="00036450"/>
          <w:p w14:paraId="62ABFCB6" w14:textId="77777777" w:rsidR="00036450" w:rsidRPr="00B359E4" w:rsidRDefault="000B6F95" w:rsidP="00B359E4">
            <w:pPr>
              <w:pStyle w:val="Heading4"/>
            </w:pPr>
            <w:r>
              <w:t>SCHOOLING</w:t>
            </w:r>
          </w:p>
          <w:p w14:paraId="7B0ABCD0" w14:textId="77777777" w:rsidR="00036450" w:rsidRPr="00B359E4" w:rsidRDefault="000B6F95" w:rsidP="00B359E4">
            <w:pPr>
              <w:pStyle w:val="Date"/>
            </w:pPr>
            <w:r>
              <w:t>Jun 2008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Apr 2021</w:t>
            </w:r>
          </w:p>
          <w:p w14:paraId="65FA6A93" w14:textId="77777777" w:rsidR="00036450" w:rsidRDefault="000B6F95" w:rsidP="00036450">
            <w:r>
              <w:t>LITERACY MISSION MATRICULATION HIGHER SECONDARY SCHOOL</w:t>
            </w:r>
          </w:p>
          <w:p w14:paraId="52D782B6" w14:textId="77777777" w:rsidR="001D4F46" w:rsidRDefault="001D4F46" w:rsidP="00036450">
            <w:r>
              <w:t>GRADE: 95%</w:t>
            </w:r>
          </w:p>
          <w:p w14:paraId="30BE5CE1" w14:textId="77777777" w:rsidR="00036450" w:rsidRPr="000B6F95" w:rsidRDefault="000B6F95" w:rsidP="000B6F95">
            <w:pPr>
              <w:pStyle w:val="Heading2"/>
            </w:pPr>
            <w:r>
              <w:t>COURSE</w:t>
            </w:r>
            <w:r w:rsidR="00A57C92">
              <w:t>S</w:t>
            </w:r>
          </w:p>
          <w:p w14:paraId="11FDF8A3" w14:textId="77777777" w:rsidR="00A57C92" w:rsidRDefault="00A57C92" w:rsidP="00A57C92">
            <w:pPr>
              <w:pStyle w:val="Date"/>
              <w:rPr>
                <w:b/>
                <w:bCs/>
              </w:rPr>
            </w:pPr>
            <w:r>
              <w:rPr>
                <w:b/>
                <w:bCs/>
              </w:rPr>
              <w:t xml:space="preserve">C, C++ </w:t>
            </w:r>
          </w:p>
          <w:p w14:paraId="573830F9" w14:textId="77777777" w:rsidR="00A57C92" w:rsidRPr="00A57C92" w:rsidRDefault="00A57C92" w:rsidP="00A57C92">
            <w:r>
              <w:t>COURSE DONE IN CSC</w:t>
            </w:r>
          </w:p>
          <w:p w14:paraId="21BB9D4C" w14:textId="77777777" w:rsidR="00036450" w:rsidRDefault="00036450" w:rsidP="00036450"/>
          <w:p w14:paraId="358E221C" w14:textId="77777777" w:rsidR="004D3011" w:rsidRDefault="004D3011" w:rsidP="00036450"/>
          <w:p w14:paraId="28BF5A2D" w14:textId="77777777" w:rsidR="004D3011" w:rsidRPr="004D3011" w:rsidRDefault="00A57C92" w:rsidP="00B359E4">
            <w:pPr>
              <w:pStyle w:val="Heading4"/>
              <w:rPr>
                <w:bCs/>
              </w:rPr>
            </w:pPr>
            <w:r>
              <w:t>ENCHANCING SOFT SKILLS AND PERSONALITY</w:t>
            </w:r>
            <w:r w:rsidR="004D3011" w:rsidRPr="004D3011">
              <w:t xml:space="preserve"> </w:t>
            </w:r>
            <w:r>
              <w:t>-NPTEL</w:t>
            </w:r>
            <w:r w:rsidR="004D3011" w:rsidRPr="004D3011">
              <w:t xml:space="preserve"> </w:t>
            </w:r>
          </w:p>
          <w:p w14:paraId="4FF32732" w14:textId="77777777" w:rsidR="004D3011" w:rsidRPr="004D3011" w:rsidRDefault="00A57C92" w:rsidP="004D3011">
            <w:r>
              <w:t>COURSE DONE WITH SILVER-ELITE CERTIFICATION</w:t>
            </w:r>
            <w:r w:rsidR="00036450" w:rsidRPr="004D3011">
              <w:t xml:space="preserve"> </w:t>
            </w:r>
          </w:p>
          <w:p w14:paraId="3E338181" w14:textId="77777777" w:rsidR="004D3011" w:rsidRDefault="004D3011" w:rsidP="00036450"/>
          <w:p w14:paraId="58FC119F" w14:textId="77777777" w:rsidR="004D3011" w:rsidRPr="00A57C92" w:rsidRDefault="00A57C92" w:rsidP="00A57C92">
            <w:pPr>
              <w:pStyle w:val="Heading4"/>
              <w:rPr>
                <w:bCs/>
              </w:rPr>
            </w:pPr>
            <w:r>
              <w:t>JAVA, JAVASCRIPT</w:t>
            </w:r>
            <w:r w:rsidR="004D3011" w:rsidRPr="004D3011">
              <w:t xml:space="preserve">  </w:t>
            </w:r>
          </w:p>
          <w:p w14:paraId="593CDFD8" w14:textId="77777777" w:rsidR="004D3011" w:rsidRPr="004D3011" w:rsidRDefault="00A57C92" w:rsidP="004D3011">
            <w:r>
              <w:t>COURSE DONE IN UDEMY</w:t>
            </w:r>
            <w:r w:rsidR="00036450" w:rsidRPr="004D3011">
              <w:t xml:space="preserve"> </w:t>
            </w:r>
          </w:p>
          <w:p w14:paraId="0F644E91" w14:textId="77777777" w:rsidR="004D3011" w:rsidRDefault="004D3011" w:rsidP="00036450"/>
          <w:sdt>
            <w:sdtPr>
              <w:id w:val="1669594239"/>
              <w:placeholder>
                <w:docPart w:val="F447D34D5BF84AC38814E69DC03C04B5"/>
              </w:placeholder>
              <w:temporary/>
              <w:showingPlcHdr/>
              <w15:appearance w15:val="hidden"/>
            </w:sdtPr>
            <w:sdtEndPr/>
            <w:sdtContent>
              <w:p w14:paraId="1626D623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AF1BECD" w14:textId="77777777" w:rsidR="00036450" w:rsidRPr="004D3011" w:rsidRDefault="00EA105E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37FF5554" wp14:editId="59794285">
                  <wp:extent cx="4229100" cy="16002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25DDB91A" w14:textId="77777777" w:rsidR="0043117B" w:rsidRDefault="00EF5733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61D87" w14:textId="77777777" w:rsidR="00EF5733" w:rsidRDefault="00EF5733" w:rsidP="000C45FF">
      <w:r>
        <w:separator/>
      </w:r>
    </w:p>
  </w:endnote>
  <w:endnote w:type="continuationSeparator" w:id="0">
    <w:p w14:paraId="1DEEEC9F" w14:textId="77777777" w:rsidR="00EF5733" w:rsidRDefault="00EF573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2F953" w14:textId="77777777" w:rsidR="00EF5733" w:rsidRDefault="00EF5733" w:rsidP="000C45FF">
      <w:r>
        <w:separator/>
      </w:r>
    </w:p>
  </w:footnote>
  <w:footnote w:type="continuationSeparator" w:id="0">
    <w:p w14:paraId="6811EAEF" w14:textId="77777777" w:rsidR="00EF5733" w:rsidRDefault="00EF573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1EFF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EA9321" wp14:editId="161B492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95"/>
    <w:rsid w:val="00036450"/>
    <w:rsid w:val="00094499"/>
    <w:rsid w:val="000B6F95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D4F46"/>
    <w:rsid w:val="001E0391"/>
    <w:rsid w:val="001E1759"/>
    <w:rsid w:val="001F1ECC"/>
    <w:rsid w:val="00205D47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152A7"/>
    <w:rsid w:val="009260CD"/>
    <w:rsid w:val="00940A66"/>
    <w:rsid w:val="00952C25"/>
    <w:rsid w:val="00972021"/>
    <w:rsid w:val="00A2118D"/>
    <w:rsid w:val="00A57C92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2B"/>
    <w:rsid w:val="00D422DE"/>
    <w:rsid w:val="00D5459D"/>
    <w:rsid w:val="00DA1F4D"/>
    <w:rsid w:val="00DD172A"/>
    <w:rsid w:val="00E25A26"/>
    <w:rsid w:val="00E4381A"/>
    <w:rsid w:val="00E55D74"/>
    <w:rsid w:val="00EA105E"/>
    <w:rsid w:val="00EF5733"/>
    <w:rsid w:val="00F60274"/>
    <w:rsid w:val="00F77FB9"/>
    <w:rsid w:val="00FB068F"/>
    <w:rsid w:val="00FE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93CB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abi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javascript,SQL</c:v>
                </c:pt>
                <c:pt idx="1">
                  <c:v>python,C</c:v>
                </c:pt>
                <c:pt idx="2">
                  <c:v>communication</c:v>
                </c:pt>
                <c:pt idx="3">
                  <c:v>Arduino</c:v>
                </c:pt>
                <c:pt idx="4">
                  <c:v>C# , Java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0.75</c:v>
                </c:pt>
                <c:pt idx="1">
                  <c:v>1</c:v>
                </c:pt>
                <c:pt idx="2">
                  <c:v>0.55000000000000004</c:v>
                </c:pt>
                <c:pt idx="3">
                  <c:v>0.75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CC-4C56-AF14-7525D0870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E7C12D4B994BB2A04961628ED7C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6F6EC-707F-4E57-A7B1-C26BD03DE7BE}"/>
      </w:docPartPr>
      <w:docPartBody>
        <w:p w:rsidR="00DF4871" w:rsidRDefault="00171510">
          <w:pPr>
            <w:pStyle w:val="DDE7C12D4B994BB2A04961628ED7C44F"/>
          </w:pPr>
          <w:r w:rsidRPr="00D5459D">
            <w:t>Profile</w:t>
          </w:r>
        </w:p>
      </w:docPartBody>
    </w:docPart>
    <w:docPart>
      <w:docPartPr>
        <w:name w:val="DF432E8563EE4FB7ABC73C075C2BE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43A13-E928-48D6-8F56-645969CD135D}"/>
      </w:docPartPr>
      <w:docPartBody>
        <w:p w:rsidR="00DF4871" w:rsidRDefault="00171510">
          <w:pPr>
            <w:pStyle w:val="DF432E8563EE4FB7ABC73C075C2BE7AC"/>
          </w:pPr>
          <w:r w:rsidRPr="00CB0055">
            <w:t>Contact</w:t>
          </w:r>
        </w:p>
      </w:docPartBody>
    </w:docPart>
    <w:docPart>
      <w:docPartPr>
        <w:name w:val="36FF48184BEF4DCF9672E07916ADA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DB814-859D-4A9E-95FE-7B4458035FA9}"/>
      </w:docPartPr>
      <w:docPartBody>
        <w:p w:rsidR="00DF4871" w:rsidRDefault="00171510">
          <w:pPr>
            <w:pStyle w:val="36FF48184BEF4DCF9672E07916ADA794"/>
          </w:pPr>
          <w:r w:rsidRPr="004D3011">
            <w:t>PHONE:</w:t>
          </w:r>
        </w:p>
      </w:docPartBody>
    </w:docPart>
    <w:docPart>
      <w:docPartPr>
        <w:name w:val="F8C4E4C2947F4A63A5F51F228BB31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D403A-E1CC-4ABD-8F6B-329F162EB484}"/>
      </w:docPartPr>
      <w:docPartBody>
        <w:p w:rsidR="00DF4871" w:rsidRDefault="00171510">
          <w:pPr>
            <w:pStyle w:val="F8C4E4C2947F4A63A5F51F228BB317EF"/>
          </w:pPr>
          <w:r w:rsidRPr="004D3011">
            <w:t>EMAIL:</w:t>
          </w:r>
        </w:p>
      </w:docPartBody>
    </w:docPart>
    <w:docPart>
      <w:docPartPr>
        <w:name w:val="C046CF78CB194E528BD0B69D0D3E8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97FD5-1646-497E-ADE8-92EB26DD7DE2}"/>
      </w:docPartPr>
      <w:docPartBody>
        <w:p w:rsidR="00DF4871" w:rsidRDefault="00171510">
          <w:pPr>
            <w:pStyle w:val="C046CF78CB194E528BD0B69D0D3E8D1B"/>
          </w:pPr>
          <w:r w:rsidRPr="00CB0055">
            <w:t>Hobbies</w:t>
          </w:r>
        </w:p>
      </w:docPartBody>
    </w:docPart>
    <w:docPart>
      <w:docPartPr>
        <w:name w:val="85ED99F5A58140A5900D7B35AA09A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8E6AE-2300-454A-A96A-6497E3E57888}"/>
      </w:docPartPr>
      <w:docPartBody>
        <w:p w:rsidR="00DF4871" w:rsidRDefault="00171510">
          <w:pPr>
            <w:pStyle w:val="85ED99F5A58140A5900D7B35AA09A7C6"/>
          </w:pPr>
          <w:r w:rsidRPr="00036450">
            <w:t>EDUCATION</w:t>
          </w:r>
        </w:p>
      </w:docPartBody>
    </w:docPart>
    <w:docPart>
      <w:docPartPr>
        <w:name w:val="F447D34D5BF84AC38814E69DC03C0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643E7-8071-4839-AFCA-C5A94EF8EC76}"/>
      </w:docPartPr>
      <w:docPartBody>
        <w:p w:rsidR="00DF4871" w:rsidRDefault="00171510">
          <w:pPr>
            <w:pStyle w:val="F447D34D5BF84AC38814E69DC03C04B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10"/>
    <w:rsid w:val="00171510"/>
    <w:rsid w:val="00545DD5"/>
    <w:rsid w:val="00D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E7C12D4B994BB2A04961628ED7C44F">
    <w:name w:val="DDE7C12D4B994BB2A04961628ED7C44F"/>
  </w:style>
  <w:style w:type="paragraph" w:customStyle="1" w:styleId="DF432E8563EE4FB7ABC73C075C2BE7AC">
    <w:name w:val="DF432E8563EE4FB7ABC73C075C2BE7AC"/>
  </w:style>
  <w:style w:type="paragraph" w:customStyle="1" w:styleId="36FF48184BEF4DCF9672E07916ADA794">
    <w:name w:val="36FF48184BEF4DCF9672E07916ADA794"/>
  </w:style>
  <w:style w:type="paragraph" w:customStyle="1" w:styleId="F8C4E4C2947F4A63A5F51F228BB317EF">
    <w:name w:val="F8C4E4C2947F4A63A5F51F228BB317E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046CF78CB194E528BD0B69D0D3E8D1B">
    <w:name w:val="C046CF78CB194E528BD0B69D0D3E8D1B"/>
  </w:style>
  <w:style w:type="paragraph" w:customStyle="1" w:styleId="85ED99F5A58140A5900D7B35AA09A7C6">
    <w:name w:val="85ED99F5A58140A5900D7B35AA09A7C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447D34D5BF84AC38814E69DC03C04B5">
    <w:name w:val="F447D34D5BF84AC38814E69DC03C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2022-07-05T10:02:00Z</dcterms:created>
  <dcterms:modified xsi:type="dcterms:W3CDTF">2022-07-05T10:06:00Z</dcterms:modified>
</cp:coreProperties>
</file>